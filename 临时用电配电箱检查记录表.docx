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临时用电配电箱检查记录表</w:t>
      </w:r>
    </w:p>
    <w:tbl>
      <w:tblPr>
        <w:tblStyle w:val="4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7"/>
        <w:gridCol w:w="1800"/>
        <w:gridCol w:w="2873"/>
        <w:gridCol w:w="1637"/>
        <w:gridCol w:w="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124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检查时间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检查项目</w:t>
            </w:r>
          </w:p>
        </w:tc>
        <w:tc>
          <w:tcPr>
            <w:tcW w:w="287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检查内容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设备状况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30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14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36" w:hRule="atLeast"/>
        </w:trPr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A4239"/>
    <w:rsid w:val="4E1A423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2019-05-22T06:42:00Z</dcterms:created>
  <dc:creator>Administrator</dc:creator>
  <cp:lastModifiedBy>Administrator</cp:lastModifiedBy>
  <dcterms:modified xsi:type="dcterms:W3CDTF">2019-05-22T06:47:37Z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